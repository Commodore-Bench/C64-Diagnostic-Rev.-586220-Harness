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224935B8" w:rsidR="007D5C22" w:rsidRPr="00950B62" w:rsidRDefault="00D929AE" w:rsidP="00D929AE">
      <w:pPr>
        <w:tabs>
          <w:tab w:val="left" w:pos="2604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0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4E2A9994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</w:p>
      </w:sdtContent>
    </w:sdt>
    <w:bookmarkEnd w:id="0" w:displacedByCustomXml="prev"/>
    <w:p w14:paraId="1A36A723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113</w:t>
      </w:r>
    </w:p>
    <w:p w14:paraId="3DB699D2" w14:textId="55B5234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74478">
        <w:rPr>
          <w:sz w:val="36"/>
          <w:szCs w:val="36"/>
          <w:lang w:val="en-US"/>
        </w:rPr>
        <w:t>2</w:t>
      </w:r>
    </w:p>
    <w:p w14:paraId="2137D84B" w14:textId="43C51E16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74478">
        <w:rPr>
          <w:sz w:val="36"/>
          <w:szCs w:val="36"/>
          <w:lang w:val="en-US"/>
        </w:rPr>
        <w:t>19.07</w:t>
      </w:r>
      <w:r w:rsidR="00D929AE">
        <w:rPr>
          <w:sz w:val="36"/>
          <w:szCs w:val="36"/>
          <w:lang w:val="en-US"/>
        </w:rPr>
        <w:t>.2020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C857C6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8037F2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32948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78B4D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BE85F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26BAE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74478"/>
    <w:rsid w:val="00394953"/>
    <w:rsid w:val="00545EC0"/>
    <w:rsid w:val="0070552A"/>
    <w:rsid w:val="00777064"/>
    <w:rsid w:val="007D5C22"/>
    <w:rsid w:val="00923FE4"/>
    <w:rsid w:val="00950B62"/>
    <w:rsid w:val="009A38BA"/>
    <w:rsid w:val="00A1045B"/>
    <w:rsid w:val="00B510DA"/>
    <w:rsid w:val="00C95130"/>
    <w:rsid w:val="00D20149"/>
    <w:rsid w:val="00D34CBC"/>
    <w:rsid w:val="00D929AE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818-82B9-44FB-A0FD-088F3D23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cp:lastPrinted>2019-03-01T07:49:00Z</cp:lastPrinted>
  <dcterms:created xsi:type="dcterms:W3CDTF">2019-02-28T19:27:00Z</dcterms:created>
  <dcterms:modified xsi:type="dcterms:W3CDTF">2020-07-19T10:16:00Z</dcterms:modified>
</cp:coreProperties>
</file>