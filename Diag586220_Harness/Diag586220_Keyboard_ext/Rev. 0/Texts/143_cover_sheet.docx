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7B6FCBA14C29444E812B1EC3E140FEAA"/>
        </w:placeholder>
      </w:sdtPr>
      <w:sdtEndPr>
        <w:rPr>
          <w:sz w:val="48"/>
          <w:szCs w:val="48"/>
        </w:rPr>
      </w:sdtEndPr>
      <w:sdtContent>
        <w:p w:rsidR="00D20149" w:rsidRPr="00950B62" w:rsidRDefault="00875EA5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Diagnostic Rev. 586220 – Extended Keyboard Dongle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875EA5">
        <w:rPr>
          <w:sz w:val="36"/>
          <w:szCs w:val="36"/>
          <w:lang w:val="en-US"/>
        </w:rPr>
        <w:t>143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875EA5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875EA5">
        <w:rPr>
          <w:sz w:val="36"/>
          <w:szCs w:val="36"/>
          <w:lang w:val="en-US"/>
        </w:rPr>
        <w:t>16.02.2020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A5"/>
    <w:rsid w:val="00394953"/>
    <w:rsid w:val="0070552A"/>
    <w:rsid w:val="007D5C22"/>
    <w:rsid w:val="00875EA5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8474"/>
  <w15:chartTrackingRefBased/>
  <w15:docId w15:val="{D6E468E1-7216-493A-A15E-E6C9BF92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6FCBA14C29444E812B1EC3E140FE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1A7BA4-C937-4378-8319-2BC1E30AA4B1}"/>
      </w:docPartPr>
      <w:docPartBody>
        <w:p w:rsidR="00000000" w:rsidRDefault="00E60933">
          <w:pPr>
            <w:pStyle w:val="7B6FCBA14C29444E812B1EC3E140FEAA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7B6FCBA14C29444E812B1EC3E140FEAA">
    <w:name w:val="7B6FCBA14C29444E812B1EC3E140F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A007D-4920-4DAA-9083-FFFCEF31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2020-02-16T21:11:00Z</dcterms:created>
  <dcterms:modified xsi:type="dcterms:W3CDTF">2020-02-16T21:12:00Z</dcterms:modified>
</cp:coreProperties>
</file>