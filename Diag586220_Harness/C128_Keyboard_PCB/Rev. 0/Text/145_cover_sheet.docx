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9081E612A245F0ACD71E647165BFD2"/>
        </w:placeholder>
      </w:sdtPr>
      <w:sdtEndPr>
        <w:rPr>
          <w:sz w:val="48"/>
          <w:szCs w:val="48"/>
        </w:rPr>
      </w:sdtEndPr>
      <w:sdtContent>
        <w:p w:rsidR="00D20149" w:rsidRPr="00950B62" w:rsidRDefault="00670A1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C128 Diagnostic – Keyboard PCB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70A1C">
        <w:rPr>
          <w:sz w:val="36"/>
          <w:szCs w:val="36"/>
          <w:lang w:val="en-US"/>
        </w:rPr>
        <w:t>145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70A1C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75DE7">
        <w:rPr>
          <w:sz w:val="36"/>
          <w:szCs w:val="36"/>
          <w:lang w:val="en-US"/>
        </w:rPr>
        <w:t>27</w:t>
      </w:r>
      <w:r w:rsidR="00670A1C">
        <w:rPr>
          <w:sz w:val="36"/>
          <w:szCs w:val="36"/>
          <w:lang w:val="en-US"/>
        </w:rPr>
        <w:t>.04.2020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670A1C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C"/>
    <w:rsid w:val="00394953"/>
    <w:rsid w:val="00670A1C"/>
    <w:rsid w:val="0070552A"/>
    <w:rsid w:val="007D5C22"/>
    <w:rsid w:val="00923FE4"/>
    <w:rsid w:val="00950B62"/>
    <w:rsid w:val="009A38BA"/>
    <w:rsid w:val="00A75DE7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3489"/>
  <w15:chartTrackingRefBased/>
  <w15:docId w15:val="{85CE169E-301D-42CE-9E91-5229CE3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9081E612A245F0ACD71E647165BF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7989E-0CD3-40B8-95ED-D0C41C324178}"/>
      </w:docPartPr>
      <w:docPartBody>
        <w:p w:rsidR="00822E01" w:rsidRDefault="00822E01">
          <w:pPr>
            <w:pStyle w:val="599081E612A245F0ACD71E647165BFD2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01"/>
    <w:rsid w:val="0082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9081E612A245F0ACD71E647165BFD2">
    <w:name w:val="599081E612A245F0ACD71E647165B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6B807-EF2B-409F-BA5B-36D0CB45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2020-04-20T10:24:00Z</dcterms:created>
  <dcterms:modified xsi:type="dcterms:W3CDTF">2020-04-27T13:04:00Z</dcterms:modified>
</cp:coreProperties>
</file>